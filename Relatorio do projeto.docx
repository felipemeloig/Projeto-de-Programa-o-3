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9D8" w:rsidRPr="001F2B00" w:rsidRDefault="00B3182D">
      <w:pPr>
        <w:pStyle w:val="Data"/>
        <w:rPr>
          <w:lang w:val="pt-BR"/>
        </w:rPr>
      </w:pPr>
      <w:r>
        <w:rPr>
          <w:lang w:val="pt-BR"/>
        </w:rPr>
        <w:t>14/03/2019</w:t>
      </w:r>
    </w:p>
    <w:p w:rsidR="00B979D8" w:rsidRPr="001F2B00" w:rsidRDefault="00B3182D">
      <w:pPr>
        <w:pStyle w:val="Ttulo"/>
        <w:rPr>
          <w:lang w:val="pt-BR"/>
        </w:rPr>
      </w:pPr>
      <w:r>
        <w:rPr>
          <w:lang w:val="pt-BR"/>
        </w:rPr>
        <w:t>Projeto de WEB</w:t>
      </w:r>
    </w:p>
    <w:p w:rsidR="00B979D8" w:rsidRPr="001F2B00" w:rsidRDefault="00B3182D">
      <w:pPr>
        <w:pStyle w:val="Ttulo1"/>
        <w:rPr>
          <w:lang w:val="pt-BR"/>
        </w:rPr>
      </w:pPr>
      <w:r>
        <w:rPr>
          <w:lang w:val="pt-BR"/>
        </w:rPr>
        <w:t>Desenvolvimento de website</w:t>
      </w:r>
    </w:p>
    <w:p w:rsidR="00B979D8" w:rsidRPr="001F2B00" w:rsidRDefault="00B3182D">
      <w:pPr>
        <w:rPr>
          <w:lang w:val="pt-BR"/>
        </w:rPr>
      </w:pPr>
      <w:r>
        <w:rPr>
          <w:lang w:val="pt-BR"/>
        </w:rPr>
        <w:t xml:space="preserve">Esse projeto está relacionado ao desenvolvimento de um website com base no mundo de </w:t>
      </w:r>
      <w:r>
        <w:t>fantasia</w:t>
      </w:r>
      <w:r>
        <w:t xml:space="preserve"> de Harry Potter</w:t>
      </w:r>
      <w:r>
        <w:t xml:space="preserve"> escrita pela autora britânica J. K. Rowling</w:t>
      </w:r>
      <w:r>
        <w:t>.</w:t>
      </w:r>
    </w:p>
    <w:p w:rsidR="007A05BE" w:rsidRPr="007A05BE" w:rsidRDefault="00B3182D" w:rsidP="007A05BE">
      <w:pPr>
        <w:pStyle w:val="Ttulo2"/>
        <w:rPr>
          <w:lang w:val="pt-BR"/>
        </w:rPr>
      </w:pPr>
      <w:r>
        <w:rPr>
          <w:lang w:val="pt-BR"/>
        </w:rPr>
        <w:t>Descrição</w:t>
      </w:r>
    </w:p>
    <w:sdt>
      <w:sdtPr>
        <w:rPr>
          <w:lang w:val="pt-BR"/>
        </w:rPr>
        <w:alias w:val="Insira o texto da lista numerada:"/>
        <w:tag w:val="Insira o texto da lista numerada:"/>
        <w:id w:val="2091661203"/>
        <w:placeholder>
          <w:docPart w:val="1E581474C34F443EBB2817998D858DB8"/>
        </w:placeholder>
        <w:temporary/>
        <w:showingPlcHdr/>
        <w15:appearance w15:val="hidden"/>
      </w:sdtPr>
      <w:sdtEndPr/>
      <w:sdtContent>
        <w:p w:rsidR="00B979D8" w:rsidRPr="001F2B00" w:rsidRDefault="00917394" w:rsidP="00E60CF9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B979D8" w:rsidRDefault="00917394" w:rsidP="00851BE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Por exemplo, este parágrafo usa o estilo Lista Numerada.</w:t>
          </w:r>
        </w:p>
      </w:sdtContent>
    </w:sdt>
    <w:p w:rsidR="007A05BE" w:rsidRDefault="007A05BE" w:rsidP="007A05BE">
      <w:pPr>
        <w:pStyle w:val="Numerada"/>
        <w:numPr>
          <w:ilvl w:val="0"/>
          <w:numId w:val="0"/>
        </w:numPr>
        <w:ind w:left="1080" w:hanging="360"/>
        <w:rPr>
          <w:lang w:val="pt-BR"/>
        </w:rPr>
      </w:pPr>
    </w:p>
    <w:p w:rsidR="007A05BE" w:rsidRPr="007A05BE" w:rsidRDefault="007A05BE" w:rsidP="007A05BE">
      <w:pPr>
        <w:pStyle w:val="Ttulo2"/>
        <w:rPr>
          <w:lang w:val="pt-BR"/>
        </w:rPr>
      </w:pPr>
      <w:r>
        <w:rPr>
          <w:lang w:val="pt-BR"/>
        </w:rPr>
        <w:t>Resultados</w:t>
      </w:r>
    </w:p>
    <w:sdt>
      <w:sdtPr>
        <w:rPr>
          <w:lang w:val="pt-BR"/>
        </w:rPr>
        <w:alias w:val="Insira o texto da lista numerada:"/>
        <w:tag w:val="Insira o texto da lista numerada:"/>
        <w:id w:val="-1692219966"/>
        <w:placeholder>
          <w:docPart w:val="C272925DD5844412A9660339CCBDEED5"/>
        </w:placeholder>
        <w:temporary/>
        <w:showingPlcHdr/>
        <w15:appearance w15:val="hidden"/>
      </w:sdtPr>
      <w:sdtContent>
        <w:p w:rsidR="007A05BE" w:rsidRPr="001F2B00" w:rsidRDefault="007A05BE" w:rsidP="007A05B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7A05BE" w:rsidRDefault="007A05BE" w:rsidP="007A05B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Por exemplo, este parágrafo usa o estilo Lista Numerada.</w:t>
          </w:r>
        </w:p>
      </w:sdtContent>
    </w:sdt>
    <w:p w:rsidR="007A05BE" w:rsidRDefault="007A05BE" w:rsidP="007A05BE">
      <w:pPr>
        <w:pStyle w:val="Numerada"/>
        <w:numPr>
          <w:ilvl w:val="0"/>
          <w:numId w:val="0"/>
        </w:numPr>
        <w:ind w:left="1080" w:hanging="360"/>
        <w:rPr>
          <w:lang w:val="pt-BR"/>
        </w:rPr>
      </w:pPr>
    </w:p>
    <w:p w:rsidR="007A05BE" w:rsidRPr="007A05BE" w:rsidRDefault="007A05BE" w:rsidP="007A05BE">
      <w:pPr>
        <w:pStyle w:val="Ttulo2"/>
        <w:rPr>
          <w:lang w:val="pt-BR"/>
        </w:rPr>
      </w:pPr>
      <w:r>
        <w:rPr>
          <w:lang w:val="pt-BR"/>
        </w:rPr>
        <w:t>Discussão</w:t>
      </w:r>
    </w:p>
    <w:sdt>
      <w:sdtPr>
        <w:rPr>
          <w:lang w:val="pt-BR"/>
        </w:rPr>
        <w:alias w:val="Insira o texto da lista numerada:"/>
        <w:tag w:val="Insira o texto da lista numerada:"/>
        <w:id w:val="-1755125999"/>
        <w:placeholder>
          <w:docPart w:val="8797B87040F94CE292E32D669115C65F"/>
        </w:placeholder>
        <w:temporary/>
        <w:showingPlcHdr/>
        <w15:appearance w15:val="hidden"/>
      </w:sdtPr>
      <w:sdtContent>
        <w:p w:rsidR="007A05BE" w:rsidRPr="001F2B00" w:rsidRDefault="007A05BE" w:rsidP="007A05B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7A05BE" w:rsidRDefault="007A05BE" w:rsidP="007A05B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Por exemplo, este parágrafo usa o estilo Lista Numerada.</w:t>
          </w:r>
        </w:p>
      </w:sdtContent>
    </w:sdt>
    <w:p w:rsidR="007A05BE" w:rsidRPr="007A05BE" w:rsidRDefault="007A05BE" w:rsidP="007A05BE">
      <w:pPr>
        <w:pStyle w:val="Ttulo2"/>
        <w:rPr>
          <w:lang w:val="pt-BR"/>
        </w:rPr>
      </w:pPr>
      <w:bookmarkStart w:id="0" w:name="_GoBack"/>
      <w:bookmarkEnd w:id="0"/>
      <w:r>
        <w:rPr>
          <w:lang w:val="pt-BR"/>
        </w:rPr>
        <w:t>Conclusão</w:t>
      </w:r>
    </w:p>
    <w:sdt>
      <w:sdtPr>
        <w:rPr>
          <w:lang w:val="pt-BR"/>
        </w:rPr>
        <w:alias w:val="Insira o texto da lista numerada:"/>
        <w:tag w:val="Insira o texto da lista numerada:"/>
        <w:id w:val="-52628648"/>
        <w:placeholder>
          <w:docPart w:val="539261EE5A354E6696E996A796F70E84"/>
        </w:placeholder>
        <w:temporary/>
        <w:showingPlcHdr/>
        <w15:appearance w15:val="hidden"/>
      </w:sdtPr>
      <w:sdtContent>
        <w:p w:rsidR="007A05BE" w:rsidRPr="001F2B00" w:rsidRDefault="007A05BE" w:rsidP="007A05B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7A05BE" w:rsidRDefault="007A05BE" w:rsidP="007A05B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Por exemplo, este parágrafo usa o estilo Lista Numerada.</w:t>
          </w:r>
        </w:p>
      </w:sdtContent>
    </w:sdt>
    <w:p w:rsidR="007A05BE" w:rsidRPr="007A05BE" w:rsidRDefault="007A05BE" w:rsidP="007A05BE">
      <w:pPr>
        <w:pStyle w:val="Ttulo2"/>
        <w:rPr>
          <w:lang w:val="pt-BR"/>
        </w:rPr>
      </w:pPr>
      <w:r>
        <w:rPr>
          <w:lang w:val="pt-BR"/>
        </w:rPr>
        <w:t>Referencias</w:t>
      </w:r>
    </w:p>
    <w:sdt>
      <w:sdtPr>
        <w:rPr>
          <w:lang w:val="pt-BR"/>
        </w:rPr>
        <w:alias w:val="Insira o texto da lista numerada:"/>
        <w:tag w:val="Insira o texto da lista numerada:"/>
        <w:id w:val="660895571"/>
        <w:placeholder>
          <w:docPart w:val="3EA92B68C7224B61A9A2EF94D984C183"/>
        </w:placeholder>
        <w:temporary/>
        <w:showingPlcHdr/>
        <w15:appearance w15:val="hidden"/>
      </w:sdtPr>
      <w:sdtContent>
        <w:p w:rsidR="007A05BE" w:rsidRPr="001F2B00" w:rsidRDefault="007A05BE" w:rsidP="007A05B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7A05BE" w:rsidRDefault="007A05BE" w:rsidP="007A05BE">
          <w:pPr>
            <w:pStyle w:val="Numerada"/>
            <w:rPr>
              <w:lang w:val="pt-BR"/>
            </w:rPr>
          </w:pPr>
          <w:r w:rsidRPr="001F2B00">
            <w:rPr>
              <w:lang w:val="pt-BR" w:bidi="pt-BR"/>
            </w:rPr>
            <w:t>Por exemplo, este parágrafo usa o estilo Lista Numerada.</w:t>
          </w:r>
        </w:p>
      </w:sdtContent>
    </w:sdt>
    <w:p w:rsidR="007A05BE" w:rsidRDefault="007A05BE" w:rsidP="007A05BE">
      <w:pPr>
        <w:pStyle w:val="Numerada"/>
        <w:numPr>
          <w:ilvl w:val="0"/>
          <w:numId w:val="0"/>
        </w:numPr>
        <w:ind w:left="1080" w:hanging="360"/>
        <w:rPr>
          <w:lang w:val="pt-BR"/>
        </w:rPr>
      </w:pPr>
    </w:p>
    <w:p w:rsidR="00A40744" w:rsidRPr="001F2B00" w:rsidRDefault="00A40744" w:rsidP="007A05BE">
      <w:pPr>
        <w:rPr>
          <w:lang w:val="pt-BR"/>
        </w:rPr>
      </w:pPr>
    </w:p>
    <w:sectPr w:rsidR="00A40744" w:rsidRPr="001F2B00" w:rsidSect="00322087">
      <w:footerReference w:type="default" r:id="rId7"/>
      <w:pgSz w:w="11906" w:h="16838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1E5" w:rsidRDefault="003E01E5">
      <w:pPr>
        <w:spacing w:after="0" w:line="240" w:lineRule="auto"/>
      </w:pPr>
      <w:r>
        <w:separator/>
      </w:r>
    </w:p>
    <w:p w:rsidR="003E01E5" w:rsidRDefault="003E01E5"/>
  </w:endnote>
  <w:endnote w:type="continuationSeparator" w:id="0">
    <w:p w:rsidR="003E01E5" w:rsidRDefault="003E01E5">
      <w:pPr>
        <w:spacing w:after="0" w:line="240" w:lineRule="auto"/>
      </w:pPr>
      <w:r>
        <w:continuationSeparator/>
      </w:r>
    </w:p>
    <w:p w:rsidR="003E01E5" w:rsidRDefault="003E01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79D8" w:rsidRDefault="00917394">
    <w:pPr>
      <w:pStyle w:val="Rodap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1E5" w:rsidRDefault="003E01E5">
      <w:pPr>
        <w:spacing w:after="0" w:line="240" w:lineRule="auto"/>
      </w:pPr>
      <w:r>
        <w:separator/>
      </w:r>
    </w:p>
    <w:p w:rsidR="003E01E5" w:rsidRDefault="003E01E5"/>
  </w:footnote>
  <w:footnote w:type="continuationSeparator" w:id="0">
    <w:p w:rsidR="003E01E5" w:rsidRDefault="003E01E5">
      <w:pPr>
        <w:spacing w:after="0" w:line="240" w:lineRule="auto"/>
      </w:pPr>
      <w:r>
        <w:continuationSeparator/>
      </w:r>
    </w:p>
    <w:p w:rsidR="003E01E5" w:rsidRDefault="003E01E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1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2D"/>
    <w:rsid w:val="00051678"/>
    <w:rsid w:val="00080C63"/>
    <w:rsid w:val="000C47C7"/>
    <w:rsid w:val="000D1F66"/>
    <w:rsid w:val="000D3390"/>
    <w:rsid w:val="001800F8"/>
    <w:rsid w:val="0019297E"/>
    <w:rsid w:val="001F2B00"/>
    <w:rsid w:val="00294C3F"/>
    <w:rsid w:val="002C1552"/>
    <w:rsid w:val="00303660"/>
    <w:rsid w:val="00315E05"/>
    <w:rsid w:val="00322087"/>
    <w:rsid w:val="0034617C"/>
    <w:rsid w:val="00356102"/>
    <w:rsid w:val="003B0C99"/>
    <w:rsid w:val="003E01E5"/>
    <w:rsid w:val="003F2336"/>
    <w:rsid w:val="003F397A"/>
    <w:rsid w:val="003F3D12"/>
    <w:rsid w:val="004343C1"/>
    <w:rsid w:val="004C0D7C"/>
    <w:rsid w:val="00521179"/>
    <w:rsid w:val="0055429E"/>
    <w:rsid w:val="00567C7E"/>
    <w:rsid w:val="005C7BF4"/>
    <w:rsid w:val="00696D06"/>
    <w:rsid w:val="006B6AF4"/>
    <w:rsid w:val="007002A7"/>
    <w:rsid w:val="00721AE6"/>
    <w:rsid w:val="00740829"/>
    <w:rsid w:val="00793758"/>
    <w:rsid w:val="007A05BE"/>
    <w:rsid w:val="007A06AE"/>
    <w:rsid w:val="00807F4F"/>
    <w:rsid w:val="00814746"/>
    <w:rsid w:val="00851BEE"/>
    <w:rsid w:val="00890F29"/>
    <w:rsid w:val="00917394"/>
    <w:rsid w:val="009866E2"/>
    <w:rsid w:val="00A40744"/>
    <w:rsid w:val="00AE3359"/>
    <w:rsid w:val="00B3182D"/>
    <w:rsid w:val="00B51EB3"/>
    <w:rsid w:val="00B979D8"/>
    <w:rsid w:val="00BB1F80"/>
    <w:rsid w:val="00BB7054"/>
    <w:rsid w:val="00C11B7B"/>
    <w:rsid w:val="00C50F26"/>
    <w:rsid w:val="00CF65B6"/>
    <w:rsid w:val="00CF7F3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D1649"/>
  <w15:chartTrackingRefBased/>
  <w15:docId w15:val="{9A5A272A-B909-4F23-B982-E9F5DB5F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pt-PT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2336"/>
  </w:style>
  <w:style w:type="paragraph" w:styleId="Ttulo1">
    <w:name w:val="heading 1"/>
    <w:basedOn w:val="Normal"/>
    <w:link w:val="Ttulo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tulo2Char">
    <w:name w:val="Título 2 Char"/>
    <w:basedOn w:val="Fontepargpadro"/>
    <w:link w:val="Ttulo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tulo">
    <w:name w:val="Title"/>
    <w:basedOn w:val="Normal"/>
    <w:link w:val="Ttulo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a">
    <w:name w:val="Date"/>
    <w:basedOn w:val="Normal"/>
    <w:next w:val="Ttulo"/>
    <w:link w:val="DataChar"/>
    <w:uiPriority w:val="2"/>
    <w:qFormat/>
    <w:pPr>
      <w:spacing w:after="360"/>
      <w:ind w:left="0"/>
    </w:pPr>
    <w:rPr>
      <w:sz w:val="28"/>
    </w:rPr>
  </w:style>
  <w:style w:type="character" w:customStyle="1" w:styleId="DataChar">
    <w:name w:val="Data Char"/>
    <w:basedOn w:val="Fontepargpadro"/>
    <w:link w:val="Data"/>
    <w:uiPriority w:val="2"/>
    <w:rPr>
      <w:sz w:val="28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Cs/>
      <w:color w:val="2E2E2E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color w:val="2E2E2E" w:themeColor="accent2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707070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07070" w:themeColor="accent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i/>
      <w:spacing w:val="15"/>
      <w:sz w:val="32"/>
    </w:rPr>
  </w:style>
  <w:style w:type="character" w:styleId="TextodoEspaoReservado">
    <w:name w:val="Placeholder Text"/>
    <w:basedOn w:val="Fontepargpadro"/>
    <w:uiPriority w:val="99"/>
    <w:semiHidden/>
    <w:rsid w:val="00793758"/>
    <w:rPr>
      <w:color w:val="707070" w:themeColor="text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F8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B1F80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B1F8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B1F80"/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B1F8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B1F8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1F8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1F8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1F80"/>
    <w:rPr>
      <w:b/>
      <w:bCs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B1F80"/>
    <w:rPr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B1F80"/>
    <w:rPr>
      <w:rFonts w:ascii="Segoe UI" w:hAnsi="Segoe UI" w:cs="Segoe UI"/>
      <w:szCs w:val="16"/>
    </w:rPr>
  </w:style>
  <w:style w:type="paragraph" w:styleId="Remetente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1F8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B1F8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B1F8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B1F80"/>
    <w:rPr>
      <w:rFonts w:ascii="Consolas" w:hAnsi="Consolas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Numerada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Commarcadores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\AppData\Roaming\Microsoft\Templates\Criar%20uma%20estrutura%20de%20t&#243;pic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581474C34F443EBB2817998D858D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EEE9FF-230D-4F24-BC4D-AB12D622A2FC}"/>
      </w:docPartPr>
      <w:docPartBody>
        <w:p w:rsidR="00254E0D" w:rsidRPr="00E60CF9" w:rsidRDefault="008707CA" w:rsidP="00E60CF9">
          <w:pPr>
            <w:pStyle w:val="Numerada"/>
          </w:pPr>
          <w:r w:rsidRPr="00E60CF9">
            <w:rPr>
              <w:lang w:val="pt-BR" w:bidi="pt-BR"/>
            </w:rPr>
            <w:t xml:space="preserve">Para aplicar facilmente qualquer formatação de texto vista nesta estrutura de tópicos com apenas um toque, </w:t>
          </w:r>
          <w:r w:rsidRPr="00E60CF9">
            <w:rPr>
              <w:lang w:val="pt-BR" w:bidi="pt-BR"/>
            </w:rPr>
            <w:t>verifique os Estilos na guia Página Inicial da faixa de opções.</w:t>
          </w:r>
        </w:p>
        <w:p w:rsidR="00000000" w:rsidRDefault="008707CA">
          <w:pPr>
            <w:pStyle w:val="1E581474C34F443EBB2817998D858DB8"/>
          </w:pPr>
          <w:r w:rsidRPr="00E60CF9">
            <w:rPr>
              <w:lang w:bidi="pt-BR"/>
            </w:rPr>
            <w:t>Por exemplo, este parágrafo usa o estilo Lista Numerada.</w:t>
          </w:r>
        </w:p>
      </w:docPartBody>
    </w:docPart>
    <w:docPart>
      <w:docPartPr>
        <w:name w:val="C272925DD5844412A9660339CCBDEE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079619-B94D-4A0D-91E8-84C9F7D5C7B2}"/>
      </w:docPartPr>
      <w:docPartBody>
        <w:p w:rsidR="006115ED" w:rsidRPr="00E60CF9" w:rsidRDefault="006115ED" w:rsidP="00E60CF9">
          <w:pPr>
            <w:pStyle w:val="Numerada"/>
          </w:pPr>
          <w:r w:rsidRPr="00E60CF9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000000" w:rsidRDefault="006115ED" w:rsidP="006115ED">
          <w:pPr>
            <w:pStyle w:val="C272925DD5844412A9660339CCBDEED5"/>
          </w:pPr>
          <w:r w:rsidRPr="00E60CF9">
            <w:rPr>
              <w:lang w:bidi="pt-BR"/>
            </w:rPr>
            <w:t>Por exemplo, este parágrafo usa o estilo Lista Numerada.</w:t>
          </w:r>
        </w:p>
      </w:docPartBody>
    </w:docPart>
    <w:docPart>
      <w:docPartPr>
        <w:name w:val="8797B87040F94CE292E32D669115C65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933BA1-3982-420C-8D9A-59123A1C0B3B}"/>
      </w:docPartPr>
      <w:docPartBody>
        <w:p w:rsidR="006115ED" w:rsidRPr="00E60CF9" w:rsidRDefault="006115ED" w:rsidP="00E60CF9">
          <w:pPr>
            <w:pStyle w:val="Numerada"/>
          </w:pPr>
          <w:r w:rsidRPr="00E60CF9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000000" w:rsidRDefault="006115ED" w:rsidP="006115ED">
          <w:pPr>
            <w:pStyle w:val="8797B87040F94CE292E32D669115C65F"/>
          </w:pPr>
          <w:r w:rsidRPr="00E60CF9">
            <w:rPr>
              <w:lang w:bidi="pt-BR"/>
            </w:rPr>
            <w:t>Por exemplo, este parágrafo usa o estilo Lista Numerada.</w:t>
          </w:r>
        </w:p>
      </w:docPartBody>
    </w:docPart>
    <w:docPart>
      <w:docPartPr>
        <w:name w:val="539261EE5A354E6696E996A796F70E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4A0930-D87D-4000-9068-FBA9A518AD9D}"/>
      </w:docPartPr>
      <w:docPartBody>
        <w:p w:rsidR="006115ED" w:rsidRPr="00E60CF9" w:rsidRDefault="006115ED" w:rsidP="00E60CF9">
          <w:pPr>
            <w:pStyle w:val="Numerada"/>
          </w:pPr>
          <w:r w:rsidRPr="00E60CF9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000000" w:rsidRDefault="006115ED" w:rsidP="006115ED">
          <w:pPr>
            <w:pStyle w:val="539261EE5A354E6696E996A796F70E84"/>
          </w:pPr>
          <w:r w:rsidRPr="00E60CF9">
            <w:rPr>
              <w:lang w:bidi="pt-BR"/>
            </w:rPr>
            <w:t>Por exemplo, este parágrafo usa o estilo Lista Numerada.</w:t>
          </w:r>
        </w:p>
      </w:docPartBody>
    </w:docPart>
    <w:docPart>
      <w:docPartPr>
        <w:name w:val="3EA92B68C7224B61A9A2EF94D984C1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05C5BE-8636-4BB0-A182-B284F26C5BEB}"/>
      </w:docPartPr>
      <w:docPartBody>
        <w:p w:rsidR="006115ED" w:rsidRPr="00E60CF9" w:rsidRDefault="006115ED" w:rsidP="00E60CF9">
          <w:pPr>
            <w:pStyle w:val="Numerada"/>
          </w:pPr>
          <w:r w:rsidRPr="00E60CF9">
            <w:rPr>
              <w:lang w:val="pt-BR" w:bidi="pt-BR"/>
            </w:rPr>
            <w:t>Para aplicar facilmente qualquer formatação de texto vista nesta estrutura de tópicos com apenas um toque, verifique os Estilos na guia Página Inicial da faixa de opções.</w:t>
          </w:r>
        </w:p>
        <w:p w:rsidR="00000000" w:rsidRDefault="006115ED" w:rsidP="006115ED">
          <w:pPr>
            <w:pStyle w:val="3EA92B68C7224B61A9A2EF94D984C183"/>
          </w:pPr>
          <w:r w:rsidRPr="00E60CF9">
            <w:rPr>
              <w:lang w:bidi="pt-BR"/>
            </w:rPr>
            <w:t>Por exemplo, este parágrafo usa o estilo Lista Numerada.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638CF"/>
    <w:multiLevelType w:val="multilevel"/>
    <w:tmpl w:val="5C7EBD96"/>
    <w:lvl w:ilvl="0">
      <w:start w:val="1"/>
      <w:numFmt w:val="lowerRoman"/>
      <w:pStyle w:val="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ED"/>
    <w:rsid w:val="006115ED"/>
    <w:rsid w:val="008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 w:line="288" w:lineRule="auto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F97A2D1F8C40AEA019976A55B49B85">
    <w:name w:val="05F97A2D1F8C40AEA019976A55B49B85"/>
  </w:style>
  <w:style w:type="paragraph" w:customStyle="1" w:styleId="0F8A90979E594D23B2A91BA70D3BAD09">
    <w:name w:val="0F8A90979E594D23B2A91BA70D3BAD09"/>
  </w:style>
  <w:style w:type="paragraph" w:customStyle="1" w:styleId="B09F2D0D99AC4113855F162C0714EEA9">
    <w:name w:val="B09F2D0D99AC4113855F162C0714EEA9"/>
  </w:style>
  <w:style w:type="paragraph" w:customStyle="1" w:styleId="3BB6DAE8F6BB418BBE19EB5FA4E5AE46">
    <w:name w:val="3BB6DAE8F6BB418BBE19EB5FA4E5AE46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 w:eastAsia="ja-JP"/>
    </w:rPr>
  </w:style>
  <w:style w:type="paragraph" w:customStyle="1" w:styleId="C8BEF1BB11FE4D1392F19AF0E1DB3BF9">
    <w:name w:val="C8BEF1BB11FE4D1392F19AF0E1DB3BF9"/>
  </w:style>
  <w:style w:type="paragraph" w:styleId="Numerada">
    <w:name w:val="List Number"/>
    <w:basedOn w:val="Normal"/>
    <w:uiPriority w:val="10"/>
    <w:qFormat/>
    <w:rsid w:val="006115ED"/>
    <w:pPr>
      <w:numPr>
        <w:numId w:val="1"/>
      </w:numPr>
      <w:spacing w:after="120" w:line="288" w:lineRule="auto"/>
      <w:ind w:left="1080"/>
      <w:contextualSpacing/>
    </w:pPr>
    <w:rPr>
      <w:rFonts w:eastAsiaTheme="minorHAnsi"/>
      <w:color w:val="4472C4" w:themeColor="accent1"/>
      <w:lang w:val="pt-PT" w:eastAsia="ja-JP"/>
    </w:rPr>
  </w:style>
  <w:style w:type="paragraph" w:customStyle="1" w:styleId="1E581474C34F443EBB2817998D858DB8">
    <w:name w:val="1E581474C34F443EBB2817998D858DB8"/>
  </w:style>
  <w:style w:type="paragraph" w:customStyle="1" w:styleId="2F24EB8FB3C948DBADD1B1DFED0794E7">
    <w:name w:val="2F24EB8FB3C948DBADD1B1DFED0794E7"/>
  </w:style>
  <w:style w:type="paragraph" w:customStyle="1" w:styleId="F41F2BB5518E4D3A9721EABD699D2A34">
    <w:name w:val="F41F2BB5518E4D3A9721EABD699D2A34"/>
  </w:style>
  <w:style w:type="paragraph" w:customStyle="1" w:styleId="C272925DD5844412A9660339CCBDEED5">
    <w:name w:val="C272925DD5844412A9660339CCBDEED5"/>
    <w:rsid w:val="006115ED"/>
  </w:style>
  <w:style w:type="paragraph" w:customStyle="1" w:styleId="8797B87040F94CE292E32D669115C65F">
    <w:name w:val="8797B87040F94CE292E32D669115C65F"/>
    <w:rsid w:val="006115ED"/>
  </w:style>
  <w:style w:type="paragraph" w:customStyle="1" w:styleId="539261EE5A354E6696E996A796F70E84">
    <w:name w:val="539261EE5A354E6696E996A796F70E84"/>
    <w:rsid w:val="006115ED"/>
  </w:style>
  <w:style w:type="paragraph" w:customStyle="1" w:styleId="3EA92B68C7224B61A9A2EF94D984C183">
    <w:name w:val="3EA92B68C7224B61A9A2EF94D984C183"/>
    <w:rsid w:val="006115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Criar uma estrutura de tópicos</Template>
  <TotalTime>14</TotalTime>
  <Pages>1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Santos</dc:creator>
  <cp:keywords/>
  <dc:description/>
  <cp:lastModifiedBy>Rodrigo Santana</cp:lastModifiedBy>
  <cp:revision>1</cp:revision>
  <dcterms:created xsi:type="dcterms:W3CDTF">2019-03-15T03:13:00Z</dcterms:created>
  <dcterms:modified xsi:type="dcterms:W3CDTF">2019-03-15T03:27:00Z</dcterms:modified>
</cp:coreProperties>
</file>